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5BD78" w14:textId="77777777" w:rsidR="00A66B18" w:rsidRPr="00107EFE" w:rsidRDefault="00A66B18" w:rsidP="00107EFE">
      <w:pPr>
        <w:spacing w:line="360" w:lineRule="auto"/>
        <w:jc w:val="center"/>
        <w:rPr>
          <w:b/>
          <w:bCs/>
        </w:rPr>
      </w:pPr>
    </w:p>
    <w:p w14:paraId="40A26029" w14:textId="77777777" w:rsidR="00107EFE" w:rsidRPr="00107EFE" w:rsidRDefault="00107EFE" w:rsidP="00107EFE">
      <w:pPr>
        <w:spacing w:line="360" w:lineRule="auto"/>
        <w:jc w:val="center"/>
        <w:rPr>
          <w:b/>
          <w:bCs/>
        </w:rPr>
      </w:pPr>
    </w:p>
    <w:p w14:paraId="304FEE3F" w14:textId="77777777" w:rsidR="00107EFE" w:rsidRPr="00107EFE" w:rsidRDefault="00107EFE" w:rsidP="00107EFE">
      <w:pPr>
        <w:spacing w:line="360" w:lineRule="auto"/>
        <w:jc w:val="center"/>
        <w:rPr>
          <w:b/>
          <w:bCs/>
        </w:rPr>
      </w:pPr>
    </w:p>
    <w:p w14:paraId="0573A934" w14:textId="77777777" w:rsidR="00107EFE" w:rsidRPr="00107EFE" w:rsidRDefault="00107EFE" w:rsidP="00107EFE">
      <w:pPr>
        <w:spacing w:line="360" w:lineRule="auto"/>
        <w:jc w:val="center"/>
        <w:rPr>
          <w:b/>
          <w:bCs/>
        </w:rPr>
      </w:pPr>
    </w:p>
    <w:p w14:paraId="412ED9DA" w14:textId="77777777" w:rsidR="00107EFE" w:rsidRPr="00107EFE" w:rsidRDefault="00107EFE" w:rsidP="00107EFE">
      <w:pPr>
        <w:spacing w:line="360" w:lineRule="auto"/>
        <w:ind w:left="0"/>
        <w:rPr>
          <w:b/>
          <w:bCs/>
        </w:rPr>
      </w:pPr>
    </w:p>
    <w:p w14:paraId="3D684F3F" w14:textId="77777777" w:rsidR="00107EFE" w:rsidRPr="00107EFE" w:rsidRDefault="00107EFE" w:rsidP="00107EFE">
      <w:pPr>
        <w:spacing w:line="360" w:lineRule="auto"/>
        <w:jc w:val="center"/>
        <w:rPr>
          <w:b/>
          <w:bCs/>
        </w:rPr>
      </w:pPr>
      <w:r>
        <w:rPr>
          <w:b/>
          <w:bCs/>
        </w:rPr>
        <w:t>PLAN DE APLICACIÓN DE CALIDAD</w:t>
      </w:r>
    </w:p>
    <w:p w14:paraId="65B4EF90" w14:textId="77777777" w:rsidR="00107EFE" w:rsidRPr="00107EFE" w:rsidRDefault="00107EFE" w:rsidP="00107EFE">
      <w:pPr>
        <w:spacing w:line="360" w:lineRule="auto"/>
        <w:jc w:val="center"/>
        <w:rPr>
          <w:b/>
          <w:bCs/>
        </w:rPr>
      </w:pPr>
    </w:p>
    <w:p w14:paraId="695752AF" w14:textId="77777777" w:rsidR="00107EFE" w:rsidRPr="00107EFE" w:rsidRDefault="00107EFE" w:rsidP="00107EFE">
      <w:pPr>
        <w:spacing w:line="360" w:lineRule="auto"/>
        <w:jc w:val="center"/>
        <w:rPr>
          <w:b/>
          <w:bCs/>
        </w:rPr>
      </w:pPr>
      <w:r w:rsidRPr="00107EFE">
        <w:rPr>
          <w:b/>
          <w:bCs/>
        </w:rPr>
        <w:t>ANGELA TATIANA ROZO CARRILLO                                                                                ANDRES FELIPE OLAYA CADENA                                                                              ANDERSON DARIO QUIROS RAMIREZ                                                                              VLADIMIR ALBERTO BUITRAGO RODRIGUEZ                                                                         DUVAN CAMILO MOLINA BERNAL</w:t>
      </w:r>
    </w:p>
    <w:p w14:paraId="560BE894" w14:textId="77777777" w:rsidR="00107EFE" w:rsidRDefault="00107EFE" w:rsidP="00107EFE">
      <w:pPr>
        <w:spacing w:line="360" w:lineRule="auto"/>
        <w:jc w:val="center"/>
        <w:rPr>
          <w:b/>
          <w:bCs/>
        </w:rPr>
      </w:pPr>
    </w:p>
    <w:p w14:paraId="21E649EA" w14:textId="77777777" w:rsidR="00107EFE" w:rsidRDefault="00107EFE" w:rsidP="00107EFE">
      <w:pPr>
        <w:spacing w:line="360" w:lineRule="auto"/>
        <w:jc w:val="center"/>
        <w:rPr>
          <w:b/>
          <w:bCs/>
        </w:rPr>
      </w:pPr>
    </w:p>
    <w:p w14:paraId="1AAE48D0" w14:textId="77777777" w:rsidR="00107EFE" w:rsidRPr="00107EFE" w:rsidRDefault="00107EFE" w:rsidP="00107EFE">
      <w:pPr>
        <w:spacing w:line="360" w:lineRule="auto"/>
        <w:jc w:val="center"/>
        <w:rPr>
          <w:b/>
          <w:bCs/>
        </w:rPr>
      </w:pPr>
    </w:p>
    <w:p w14:paraId="2B2C0CE2" w14:textId="77777777" w:rsidR="00107EFE" w:rsidRPr="00107EFE" w:rsidRDefault="00107EFE" w:rsidP="00107EFE">
      <w:pPr>
        <w:spacing w:line="360" w:lineRule="auto"/>
        <w:jc w:val="center"/>
        <w:rPr>
          <w:b/>
          <w:bCs/>
        </w:rPr>
      </w:pPr>
      <w:r w:rsidRPr="00107EFE">
        <w:rPr>
          <w:b/>
          <w:bCs/>
        </w:rPr>
        <w:t>ADSI 1803170 G1-G3</w:t>
      </w:r>
    </w:p>
    <w:p w14:paraId="53F71237" w14:textId="77777777" w:rsidR="00107EFE" w:rsidRPr="00107EFE" w:rsidRDefault="00107EFE" w:rsidP="00107EFE">
      <w:pPr>
        <w:spacing w:line="360" w:lineRule="auto"/>
        <w:ind w:left="0"/>
        <w:jc w:val="center"/>
        <w:rPr>
          <w:b/>
          <w:bCs/>
        </w:rPr>
      </w:pPr>
    </w:p>
    <w:p w14:paraId="4882B932" w14:textId="77777777" w:rsidR="00107EFE" w:rsidRPr="00107EFE" w:rsidRDefault="00107EFE" w:rsidP="00107EFE">
      <w:pPr>
        <w:spacing w:line="360" w:lineRule="auto"/>
        <w:ind w:left="0"/>
        <w:jc w:val="center"/>
        <w:rPr>
          <w:b/>
          <w:bCs/>
        </w:rPr>
      </w:pPr>
    </w:p>
    <w:p w14:paraId="5A079E9C" w14:textId="77777777" w:rsidR="00107EFE" w:rsidRPr="00107EFE" w:rsidRDefault="00107EFE" w:rsidP="00107EFE">
      <w:pPr>
        <w:spacing w:line="360" w:lineRule="auto"/>
        <w:jc w:val="center"/>
        <w:rPr>
          <w:b/>
          <w:bCs/>
        </w:rPr>
      </w:pPr>
    </w:p>
    <w:p w14:paraId="715CB2A4" w14:textId="77777777" w:rsidR="00107EFE" w:rsidRDefault="00107EFE" w:rsidP="00107EFE">
      <w:pPr>
        <w:spacing w:line="360" w:lineRule="auto"/>
        <w:jc w:val="center"/>
        <w:rPr>
          <w:b/>
          <w:bCs/>
        </w:rPr>
      </w:pPr>
      <w:r w:rsidRPr="00107EFE">
        <w:rPr>
          <w:b/>
          <w:bCs/>
        </w:rPr>
        <w:t>SENA CEET AV. 1 De mayo #17-25 SUR                                                                                         BOGOTÁ ABRIL 2020</w:t>
      </w:r>
    </w:p>
    <w:p w14:paraId="0C3E33F8" w14:textId="77777777" w:rsidR="00DF09F1" w:rsidRDefault="00DF09F1" w:rsidP="00107EFE">
      <w:pPr>
        <w:spacing w:line="360" w:lineRule="auto"/>
        <w:jc w:val="center"/>
        <w:rPr>
          <w:b/>
          <w:bCs/>
        </w:rPr>
      </w:pPr>
    </w:p>
    <w:p w14:paraId="495C6445" w14:textId="77777777" w:rsidR="00DF09F1" w:rsidRDefault="00DF09F1" w:rsidP="00107EFE">
      <w:pPr>
        <w:spacing w:line="360" w:lineRule="auto"/>
        <w:jc w:val="center"/>
        <w:rPr>
          <w:b/>
          <w:bCs/>
        </w:rPr>
      </w:pPr>
    </w:p>
    <w:p w14:paraId="787F873A" w14:textId="77777777" w:rsidR="00DF09F1" w:rsidRDefault="00DF09F1" w:rsidP="00107EFE">
      <w:pPr>
        <w:spacing w:line="360" w:lineRule="auto"/>
        <w:jc w:val="center"/>
        <w:rPr>
          <w:b/>
          <w:bCs/>
        </w:rPr>
      </w:pPr>
    </w:p>
    <w:p w14:paraId="4F73A5F2" w14:textId="77777777" w:rsidR="00DF09F1" w:rsidRDefault="00DF09F1" w:rsidP="00107EFE">
      <w:pPr>
        <w:spacing w:line="360" w:lineRule="auto"/>
        <w:jc w:val="center"/>
        <w:rPr>
          <w:b/>
          <w:bCs/>
        </w:rPr>
      </w:pPr>
    </w:p>
    <w:p w14:paraId="22B201B8" w14:textId="77777777" w:rsidR="00DF09F1" w:rsidRDefault="00DF09F1" w:rsidP="00107EFE">
      <w:pPr>
        <w:spacing w:line="360" w:lineRule="auto"/>
        <w:jc w:val="center"/>
        <w:rPr>
          <w:b/>
          <w:bCs/>
        </w:rPr>
      </w:pPr>
    </w:p>
    <w:p w14:paraId="21F8AA4A" w14:textId="77777777" w:rsidR="00DF09F1" w:rsidRDefault="00DF09F1" w:rsidP="00107EFE">
      <w:pPr>
        <w:spacing w:line="360" w:lineRule="auto"/>
        <w:jc w:val="center"/>
        <w:rPr>
          <w:b/>
          <w:bCs/>
        </w:rPr>
      </w:pPr>
      <w:r>
        <w:rPr>
          <w:b/>
          <w:bCs/>
        </w:rPr>
        <w:t>Plan De Calidad</w:t>
      </w:r>
    </w:p>
    <w:p w14:paraId="5BA9A66F" w14:textId="77777777" w:rsidR="00DF09F1" w:rsidRDefault="00DF09F1" w:rsidP="00DF09F1">
      <w:pPr>
        <w:spacing w:line="360" w:lineRule="auto"/>
        <w:jc w:val="both"/>
      </w:pPr>
      <w:r>
        <w:t>El siguiente plan de calidad se realiza para verificar el proceso que garantiza la calidad del proyecto</w:t>
      </w:r>
      <w:r w:rsidR="00DA7C86">
        <w:t xml:space="preserve">, </w:t>
      </w:r>
      <w:r w:rsidR="006C64AE">
        <w:t xml:space="preserve">especificando el plan a utilizar, la mejor metodología posible. </w:t>
      </w:r>
    </w:p>
    <w:p w14:paraId="1662CA17" w14:textId="77777777" w:rsidR="006C64AE" w:rsidRPr="006C64AE" w:rsidRDefault="006C64AE" w:rsidP="006C64AE">
      <w:pPr>
        <w:spacing w:line="360" w:lineRule="auto"/>
        <w:jc w:val="both"/>
        <w:rPr>
          <w:b/>
          <w:bCs/>
        </w:rPr>
      </w:pPr>
      <w:r w:rsidRPr="006C64AE">
        <w:rPr>
          <w:b/>
          <w:bCs/>
        </w:rPr>
        <w:t>Introducción</w:t>
      </w:r>
    </w:p>
    <w:p w14:paraId="66EF9F0F" w14:textId="77777777" w:rsidR="006C64AE" w:rsidRDefault="006C64AE" w:rsidP="006C64AE">
      <w:pPr>
        <w:spacing w:line="360" w:lineRule="auto"/>
        <w:jc w:val="both"/>
      </w:pPr>
      <w:r>
        <w:t>Kyukeisho es un software para mejorar los problemas de publicidad de una tienda de videojuegos, ayudando a mejorar el manejo de productos ingresados en la tienda, facilitando el manejo de inventario, así evitar el uso documentos o ayudas físicas, diseñado bajo los estándares y criterios del desarrollo de software haciendo cumplir el plan de calidad.</w:t>
      </w:r>
    </w:p>
    <w:p w14:paraId="11B5DFF6" w14:textId="77777777" w:rsidR="006C64AE" w:rsidRPr="006C64AE" w:rsidRDefault="006C64AE" w:rsidP="006C64AE">
      <w:pPr>
        <w:spacing w:line="360" w:lineRule="auto"/>
        <w:jc w:val="both"/>
        <w:rPr>
          <w:b/>
          <w:bCs/>
        </w:rPr>
      </w:pPr>
      <w:r w:rsidRPr="006C64AE">
        <w:rPr>
          <w:b/>
          <w:bCs/>
        </w:rPr>
        <w:t xml:space="preserve">Recursos para llevar a cabo el plan de calidad </w:t>
      </w:r>
    </w:p>
    <w:p w14:paraId="095DAE39" w14:textId="77777777" w:rsidR="006C64AE" w:rsidRDefault="006C64AE" w:rsidP="006C64AE">
      <w:pPr>
        <w:pStyle w:val="Prrafodelista"/>
        <w:numPr>
          <w:ilvl w:val="0"/>
          <w:numId w:val="1"/>
        </w:numPr>
        <w:spacing w:line="360" w:lineRule="auto"/>
        <w:jc w:val="both"/>
      </w:pPr>
      <w:r>
        <w:t>Grupo de desarrolladores</w:t>
      </w:r>
    </w:p>
    <w:p w14:paraId="69F1699E" w14:textId="77777777" w:rsidR="006C64AE" w:rsidRDefault="006C64AE" w:rsidP="006C64AE">
      <w:pPr>
        <w:pStyle w:val="Prrafodelista"/>
        <w:numPr>
          <w:ilvl w:val="0"/>
          <w:numId w:val="1"/>
        </w:numPr>
        <w:spacing w:line="360" w:lineRule="auto"/>
        <w:jc w:val="both"/>
      </w:pPr>
      <w:r>
        <w:t>Pruebas</w:t>
      </w:r>
    </w:p>
    <w:p w14:paraId="6D6DB2FB" w14:textId="77777777" w:rsidR="006C64AE" w:rsidRPr="006C64AE" w:rsidRDefault="006C64AE" w:rsidP="006C64AE">
      <w:pPr>
        <w:spacing w:line="360" w:lineRule="auto"/>
        <w:jc w:val="both"/>
        <w:rPr>
          <w:b/>
          <w:bCs/>
        </w:rPr>
      </w:pPr>
      <w:r w:rsidRPr="006C64AE">
        <w:rPr>
          <w:b/>
          <w:bCs/>
        </w:rPr>
        <w:t xml:space="preserve">Requerimientos </w:t>
      </w:r>
    </w:p>
    <w:p w14:paraId="24782632" w14:textId="77777777" w:rsidR="006C64AE" w:rsidRDefault="006C64AE" w:rsidP="006C64AE">
      <w:pPr>
        <w:pStyle w:val="Prrafodelista"/>
        <w:numPr>
          <w:ilvl w:val="0"/>
          <w:numId w:val="2"/>
        </w:numPr>
        <w:spacing w:line="360" w:lineRule="auto"/>
        <w:jc w:val="both"/>
      </w:pPr>
      <w:r>
        <w:t>Identificar los diferentes tipos de productos ingresados.</w:t>
      </w:r>
    </w:p>
    <w:p w14:paraId="305E0BEE" w14:textId="77777777" w:rsidR="006C64AE" w:rsidRDefault="006C64AE" w:rsidP="006C64AE">
      <w:pPr>
        <w:pStyle w:val="Prrafodelista"/>
        <w:numPr>
          <w:ilvl w:val="0"/>
          <w:numId w:val="2"/>
        </w:numPr>
        <w:spacing w:line="360" w:lineRule="auto"/>
        <w:jc w:val="both"/>
      </w:pPr>
      <w:r>
        <w:t xml:space="preserve">Llevar un control de ventas </w:t>
      </w:r>
    </w:p>
    <w:p w14:paraId="22FC730B" w14:textId="77777777" w:rsidR="006C64AE" w:rsidRPr="006C64AE" w:rsidRDefault="006C64AE" w:rsidP="006C64AE">
      <w:pPr>
        <w:spacing w:line="360" w:lineRule="auto"/>
        <w:jc w:val="both"/>
        <w:rPr>
          <w:b/>
          <w:bCs/>
        </w:rPr>
      </w:pPr>
      <w:r w:rsidRPr="006C64AE">
        <w:rPr>
          <w:b/>
          <w:bCs/>
        </w:rPr>
        <w:t>Funcionalidad</w:t>
      </w:r>
    </w:p>
    <w:p w14:paraId="49D62EB5" w14:textId="77777777" w:rsidR="006C64AE" w:rsidRDefault="006C64AE" w:rsidP="006C64AE">
      <w:pPr>
        <w:spacing w:line="360" w:lineRule="auto"/>
        <w:jc w:val="both"/>
      </w:pPr>
      <w:r>
        <w:t>Solo podrán ingresar el sistema los usuarios y administradores debidamente registrados, para realizar las actividades necesarias.</w:t>
      </w:r>
    </w:p>
    <w:p w14:paraId="38CABB0F" w14:textId="77777777" w:rsidR="006C64AE" w:rsidRDefault="006C64AE" w:rsidP="006C64AE">
      <w:pPr>
        <w:spacing w:line="360" w:lineRule="auto"/>
        <w:jc w:val="both"/>
      </w:pPr>
    </w:p>
    <w:p w14:paraId="5476F81A" w14:textId="77777777" w:rsidR="006C64AE" w:rsidRDefault="006C64AE" w:rsidP="006C64AE">
      <w:pPr>
        <w:spacing w:line="360" w:lineRule="auto"/>
        <w:jc w:val="both"/>
      </w:pPr>
    </w:p>
    <w:p w14:paraId="7318EC7C" w14:textId="77777777" w:rsidR="006C64AE" w:rsidRDefault="006C64AE" w:rsidP="006C64AE">
      <w:pPr>
        <w:spacing w:line="360" w:lineRule="auto"/>
        <w:jc w:val="both"/>
      </w:pPr>
    </w:p>
    <w:p w14:paraId="1E355898" w14:textId="77777777" w:rsidR="006C64AE" w:rsidRDefault="006C64AE" w:rsidP="006C64AE">
      <w:pPr>
        <w:spacing w:line="360" w:lineRule="auto"/>
        <w:jc w:val="both"/>
      </w:pPr>
    </w:p>
    <w:p w14:paraId="7F948952" w14:textId="77777777" w:rsidR="006C64AE" w:rsidRDefault="006C64AE" w:rsidP="006C64AE">
      <w:pPr>
        <w:spacing w:line="360" w:lineRule="auto"/>
        <w:jc w:val="both"/>
      </w:pPr>
    </w:p>
    <w:p w14:paraId="00650149" w14:textId="77777777" w:rsidR="006C64AE" w:rsidRDefault="006C64AE" w:rsidP="006C64AE">
      <w:pPr>
        <w:spacing w:line="360" w:lineRule="auto"/>
        <w:jc w:val="both"/>
      </w:pPr>
    </w:p>
    <w:p w14:paraId="3DEEEF9D" w14:textId="77777777" w:rsidR="006C64AE" w:rsidRPr="006C64AE" w:rsidRDefault="006C64AE" w:rsidP="006C64AE">
      <w:pPr>
        <w:spacing w:line="360" w:lineRule="auto"/>
        <w:jc w:val="both"/>
        <w:rPr>
          <w:b/>
          <w:bCs/>
        </w:rPr>
      </w:pPr>
      <w:r w:rsidRPr="006C64AE">
        <w:rPr>
          <w:b/>
          <w:bCs/>
        </w:rPr>
        <w:t>Alcance del plan.</w:t>
      </w:r>
    </w:p>
    <w:p w14:paraId="126B2651" w14:textId="77777777" w:rsidR="006C64AE" w:rsidRDefault="006C64AE" w:rsidP="006C64AE">
      <w:pPr>
        <w:spacing w:line="360" w:lineRule="auto"/>
        <w:jc w:val="both"/>
      </w:pPr>
      <w:r>
        <w:t>Se realiza el plan de calidad para garantizar la calidad del proyecto, definiendo las actividades a realizar, como por ejemplo el manejo de productos, control de ingreso y salida de ventas, el plan de calidad va dirigido a Kyukeisho, tienda de videojuegos.</w:t>
      </w:r>
    </w:p>
    <w:p w14:paraId="33A9AFD8" w14:textId="77777777" w:rsidR="006C64AE" w:rsidRDefault="006C64AE" w:rsidP="006C64AE">
      <w:pPr>
        <w:spacing w:line="360" w:lineRule="auto"/>
        <w:jc w:val="both"/>
        <w:rPr>
          <w:b/>
          <w:bCs/>
        </w:rPr>
      </w:pPr>
      <w:r w:rsidRPr="006C64AE">
        <w:rPr>
          <w:b/>
          <w:bCs/>
        </w:rPr>
        <w:t>Norma ISO/IEC 25000</w:t>
      </w:r>
    </w:p>
    <w:p w14:paraId="0FCBB0B6" w14:textId="77777777" w:rsidR="00D03760" w:rsidRPr="00D03760" w:rsidRDefault="00BF522F" w:rsidP="006C64AE">
      <w:pPr>
        <w:spacing w:line="360" w:lineRule="auto"/>
        <w:jc w:val="both"/>
      </w:pPr>
      <w:r>
        <w:t>Primeramente,</w:t>
      </w:r>
      <w:r w:rsidR="006728C6">
        <w:t xml:space="preserve"> </w:t>
      </w:r>
      <w:r w:rsidR="00D03760">
        <w:t xml:space="preserve">para realizar </w:t>
      </w:r>
      <w:r w:rsidR="006728C6">
        <w:t>el modelo de calidad, debemos registrar un formulario específico,</w:t>
      </w:r>
      <w:r w:rsidR="00893FAA">
        <w:t xml:space="preserve"> el formulario es revisado y debidamente analizado por el laboratorio, realizando la evaluación debida en uso del entorno basado en la norma ISO/IEC 25000 y acreditado por </w:t>
      </w:r>
      <w:r>
        <w:t>ENAC (</w:t>
      </w:r>
      <w:r w:rsidR="00893FAA">
        <w:t>Entidad Nacional De Acreditación).</w:t>
      </w:r>
    </w:p>
    <w:p w14:paraId="1446F549" w14:textId="77777777" w:rsidR="006C64AE" w:rsidRDefault="006C64AE" w:rsidP="006C64AE">
      <w:pPr>
        <w:spacing w:line="360" w:lineRule="auto"/>
        <w:jc w:val="both"/>
      </w:pPr>
      <w:r>
        <w:t>Este modelo nos ayudar a evaluar la calidad del software como producto, con la norma podemos definir los siguientes factores:</w:t>
      </w:r>
    </w:p>
    <w:p w14:paraId="013CA9B8" w14:textId="77777777" w:rsidR="006C64AE" w:rsidRDefault="006C64AE" w:rsidP="006C64AE">
      <w:pPr>
        <w:pStyle w:val="Prrafodelista"/>
        <w:numPr>
          <w:ilvl w:val="0"/>
          <w:numId w:val="3"/>
        </w:numPr>
        <w:spacing w:line="360" w:lineRule="auto"/>
        <w:jc w:val="both"/>
      </w:pPr>
      <w:r>
        <w:t>Calidad del proceso</w:t>
      </w:r>
    </w:p>
    <w:p w14:paraId="0F47B42A" w14:textId="77777777" w:rsidR="006C64AE" w:rsidRDefault="006C64AE" w:rsidP="006C64AE">
      <w:pPr>
        <w:pStyle w:val="Prrafodelista"/>
        <w:numPr>
          <w:ilvl w:val="0"/>
          <w:numId w:val="3"/>
        </w:numPr>
        <w:spacing w:line="360" w:lineRule="auto"/>
        <w:jc w:val="both"/>
      </w:pPr>
      <w:r>
        <w:t>Calidad del producto de software (Calidad interna y externa)</w:t>
      </w:r>
    </w:p>
    <w:p w14:paraId="4CD76B33" w14:textId="77777777" w:rsidR="006C64AE" w:rsidRDefault="006C64AE" w:rsidP="006C64AE">
      <w:pPr>
        <w:pStyle w:val="Prrafodelista"/>
        <w:numPr>
          <w:ilvl w:val="0"/>
          <w:numId w:val="3"/>
        </w:numPr>
        <w:spacing w:line="360" w:lineRule="auto"/>
        <w:jc w:val="both"/>
      </w:pPr>
      <w:r>
        <w:t>Calidad de uso</w:t>
      </w:r>
    </w:p>
    <w:p w14:paraId="7F3874DA" w14:textId="77777777" w:rsidR="006C64AE" w:rsidRDefault="006C64AE" w:rsidP="006C64AE">
      <w:pPr>
        <w:spacing w:line="360" w:lineRule="auto"/>
        <w:jc w:val="both"/>
      </w:pPr>
      <w:r w:rsidRPr="006C64AE">
        <w:rPr>
          <w:b/>
          <w:bCs/>
        </w:rPr>
        <w:t>Calidad interna:</w:t>
      </w:r>
      <w:r>
        <w:t xml:space="preserve"> En esta calidad se tiene en cuenta las características del software, se evalúan los métodos y parámetros de calidad, definidos </w:t>
      </w:r>
    </w:p>
    <w:p w14:paraId="33E7D851" w14:textId="77777777" w:rsidR="006C64AE" w:rsidRDefault="006C64AE" w:rsidP="006C64AE">
      <w:pPr>
        <w:spacing w:line="360" w:lineRule="auto"/>
        <w:jc w:val="both"/>
      </w:pPr>
      <w:r w:rsidRPr="006C64AE">
        <w:rPr>
          <w:b/>
          <w:bCs/>
        </w:rPr>
        <w:t xml:space="preserve">Calidad externa: </w:t>
      </w:r>
      <w:r>
        <w:t>En esta calidad podemos evaluar la ejecución del producto, mirando como está funcionalmente, eliminando la mayor cantidad de fallas posibles durante las pruebas, sin afectar el software.</w:t>
      </w:r>
    </w:p>
    <w:p w14:paraId="60625E7C" w14:textId="77777777" w:rsidR="006C64AE" w:rsidRDefault="006C64AE" w:rsidP="006C64AE">
      <w:pPr>
        <w:spacing w:line="360" w:lineRule="auto"/>
        <w:jc w:val="both"/>
      </w:pPr>
    </w:p>
    <w:p w14:paraId="38CFAAB1" w14:textId="77777777" w:rsidR="006C64AE" w:rsidRDefault="006C64AE" w:rsidP="006C64AE">
      <w:pPr>
        <w:spacing w:line="360" w:lineRule="auto"/>
        <w:jc w:val="both"/>
      </w:pPr>
    </w:p>
    <w:p w14:paraId="11D41482" w14:textId="77777777" w:rsidR="006C64AE" w:rsidRDefault="006C64AE" w:rsidP="006C64AE">
      <w:pPr>
        <w:spacing w:line="360" w:lineRule="auto"/>
        <w:jc w:val="both"/>
      </w:pPr>
    </w:p>
    <w:p w14:paraId="1023684A" w14:textId="77777777" w:rsidR="006C64AE" w:rsidRDefault="006C64AE" w:rsidP="006C64AE">
      <w:pPr>
        <w:spacing w:line="360" w:lineRule="auto"/>
        <w:jc w:val="both"/>
      </w:pPr>
    </w:p>
    <w:p w14:paraId="3964A70A" w14:textId="77777777" w:rsidR="006C64AE" w:rsidRDefault="006C64AE" w:rsidP="00E44188">
      <w:pPr>
        <w:spacing w:line="360" w:lineRule="auto"/>
        <w:ind w:left="0"/>
        <w:jc w:val="both"/>
      </w:pPr>
    </w:p>
    <w:p w14:paraId="65690166" w14:textId="77777777" w:rsidR="006C64AE" w:rsidRDefault="006C64AE" w:rsidP="006C64AE">
      <w:pPr>
        <w:spacing w:line="360" w:lineRule="auto"/>
        <w:jc w:val="both"/>
      </w:pPr>
    </w:p>
    <w:p w14:paraId="08678CEF" w14:textId="77777777" w:rsidR="006C64AE" w:rsidRPr="006C64AE" w:rsidRDefault="006C64AE" w:rsidP="006C64AE">
      <w:pPr>
        <w:spacing w:line="360" w:lineRule="auto"/>
        <w:jc w:val="both"/>
        <w:rPr>
          <w:b/>
          <w:bCs/>
        </w:rPr>
      </w:pPr>
      <w:r w:rsidRPr="006C64AE">
        <w:rPr>
          <w:b/>
          <w:bCs/>
        </w:rPr>
        <w:t>Funcionalidad.</w:t>
      </w:r>
    </w:p>
    <w:p w14:paraId="07966F5D" w14:textId="77777777" w:rsidR="006C64AE" w:rsidRDefault="006C64AE" w:rsidP="006C64AE">
      <w:pPr>
        <w:spacing w:line="360" w:lineRule="auto"/>
        <w:jc w:val="both"/>
      </w:pPr>
      <w:r>
        <w:t>Verificamos la funcionalidad del software, realizando debidas pruebas, solucionando errores, generando la mejor funcionalidad para el software.</w:t>
      </w:r>
    </w:p>
    <w:p w14:paraId="313B01A7" w14:textId="77777777" w:rsidR="006C64AE" w:rsidRPr="006C64AE" w:rsidRDefault="006C64AE" w:rsidP="006C64AE">
      <w:pPr>
        <w:spacing w:line="360" w:lineRule="auto"/>
        <w:jc w:val="both"/>
        <w:rPr>
          <w:b/>
          <w:bCs/>
        </w:rPr>
      </w:pPr>
      <w:r w:rsidRPr="006C64AE">
        <w:rPr>
          <w:b/>
          <w:bCs/>
        </w:rPr>
        <w:t>Adecuación</w:t>
      </w:r>
      <w:r>
        <w:rPr>
          <w:b/>
          <w:bCs/>
        </w:rPr>
        <w:t xml:space="preserve">: </w:t>
      </w:r>
      <w:r>
        <w:t>El software debe estar debidamente adecuado a solucionar las necesidades del cliente.</w:t>
      </w:r>
    </w:p>
    <w:p w14:paraId="3FBB265B" w14:textId="77777777" w:rsidR="006C64AE" w:rsidRDefault="006C64AE" w:rsidP="006C64AE">
      <w:pPr>
        <w:spacing w:line="360" w:lineRule="auto"/>
        <w:jc w:val="both"/>
      </w:pPr>
      <w:r w:rsidRPr="006C64AE">
        <w:rPr>
          <w:b/>
          <w:bCs/>
        </w:rPr>
        <w:t>Exactitu</w:t>
      </w:r>
      <w:r>
        <w:rPr>
          <w:b/>
          <w:bCs/>
        </w:rPr>
        <w:t>d:</w:t>
      </w:r>
      <w:r>
        <w:t xml:space="preserve"> Capacidad que debe tener el software para dar los resultados debidos, acordando las debidas necesidades.</w:t>
      </w:r>
    </w:p>
    <w:p w14:paraId="09BB3DDD" w14:textId="77777777" w:rsidR="006C64AE" w:rsidRDefault="006C64AE" w:rsidP="006C64AE">
      <w:pPr>
        <w:spacing w:line="360" w:lineRule="auto"/>
        <w:jc w:val="both"/>
      </w:pPr>
      <w:r w:rsidRPr="006C64AE">
        <w:rPr>
          <w:b/>
          <w:bCs/>
        </w:rPr>
        <w:t>Inter operatividad:</w:t>
      </w:r>
      <w:r>
        <w:t xml:space="preserve"> Capacidad que debe tener el software para funcionar en diferentes sistemas o navegadores, tener la funcionalidad correctamente sin generar errores. </w:t>
      </w:r>
    </w:p>
    <w:p w14:paraId="6F4101BA" w14:textId="77777777" w:rsidR="006C64AE" w:rsidRDefault="006C64AE" w:rsidP="006C64AE">
      <w:pPr>
        <w:spacing w:line="360" w:lineRule="auto"/>
        <w:jc w:val="both"/>
      </w:pPr>
      <w:r w:rsidRPr="006C64AE">
        <w:rPr>
          <w:b/>
          <w:bCs/>
        </w:rPr>
        <w:t>Seguridad de acceso:</w:t>
      </w:r>
      <w:r>
        <w:t xml:space="preserve"> Capacidad obligatoria que debe tener el software para proteger todos los datos personales, para bloquear el acceso en caso de que terceras personas quieran acceder al sistema de manera ilícita.</w:t>
      </w:r>
    </w:p>
    <w:p w14:paraId="2BEC307C" w14:textId="77777777" w:rsidR="006C64AE" w:rsidRDefault="006C64AE" w:rsidP="006C64AE">
      <w:pPr>
        <w:spacing w:line="360" w:lineRule="auto"/>
        <w:jc w:val="both"/>
      </w:pPr>
      <w:r w:rsidRPr="006C64AE">
        <w:rPr>
          <w:b/>
          <w:bCs/>
        </w:rPr>
        <w:t>Cumplimiento funcional:</w:t>
      </w:r>
      <w:r>
        <w:t xml:space="preserve"> El software debe estar en facultad de cumplir todas las normas generadas, de adaptarse a las leyes generales, generando una buena fiabilidad y funcionalidad. </w:t>
      </w:r>
    </w:p>
    <w:p w14:paraId="1F0CDEE3" w14:textId="77777777" w:rsidR="00E40744" w:rsidRDefault="00E40744" w:rsidP="006C64AE">
      <w:pPr>
        <w:spacing w:line="360" w:lineRule="auto"/>
        <w:jc w:val="both"/>
      </w:pPr>
    </w:p>
    <w:p w14:paraId="4BCF7C23" w14:textId="77777777" w:rsidR="00E40744" w:rsidRDefault="00E40744" w:rsidP="006C64AE">
      <w:pPr>
        <w:spacing w:line="360" w:lineRule="auto"/>
        <w:jc w:val="both"/>
      </w:pPr>
    </w:p>
    <w:p w14:paraId="71DA241A" w14:textId="77777777" w:rsidR="00E40744" w:rsidRDefault="00E40744" w:rsidP="006C64AE">
      <w:pPr>
        <w:spacing w:line="360" w:lineRule="auto"/>
        <w:jc w:val="both"/>
      </w:pPr>
    </w:p>
    <w:p w14:paraId="58A7EE08" w14:textId="77777777" w:rsidR="00E40744" w:rsidRDefault="00E40744" w:rsidP="006C64AE">
      <w:pPr>
        <w:spacing w:line="360" w:lineRule="auto"/>
        <w:jc w:val="both"/>
      </w:pPr>
    </w:p>
    <w:p w14:paraId="3D639B06" w14:textId="77777777" w:rsidR="00E40744" w:rsidRDefault="00E40744" w:rsidP="006C64AE">
      <w:pPr>
        <w:spacing w:line="360" w:lineRule="auto"/>
        <w:jc w:val="both"/>
      </w:pPr>
    </w:p>
    <w:p w14:paraId="313F0129" w14:textId="77777777" w:rsidR="006C64AE" w:rsidRDefault="006C64AE" w:rsidP="00E40744">
      <w:pPr>
        <w:spacing w:line="360" w:lineRule="auto"/>
        <w:ind w:left="0"/>
        <w:jc w:val="both"/>
      </w:pPr>
    </w:p>
    <w:p w14:paraId="591C3C6A" w14:textId="77777777" w:rsidR="006C64AE" w:rsidRDefault="006C64AE" w:rsidP="006C64AE">
      <w:pPr>
        <w:spacing w:line="360" w:lineRule="auto"/>
        <w:jc w:val="both"/>
      </w:pPr>
    </w:p>
    <w:p w14:paraId="2B468307" w14:textId="77777777" w:rsidR="006C64AE" w:rsidRDefault="006C64AE" w:rsidP="00E40744">
      <w:pPr>
        <w:spacing w:line="360" w:lineRule="auto"/>
        <w:ind w:left="0"/>
        <w:jc w:val="both"/>
      </w:pPr>
    </w:p>
    <w:p w14:paraId="4B1D7930" w14:textId="77777777" w:rsidR="006C64AE" w:rsidRDefault="00E40744" w:rsidP="006C64AE">
      <w:pPr>
        <w:spacing w:line="360" w:lineRule="auto"/>
        <w:jc w:val="both"/>
        <w:rPr>
          <w:b/>
          <w:bCs/>
        </w:rPr>
      </w:pPr>
      <w:r>
        <w:rPr>
          <w:b/>
          <w:bCs/>
        </w:rPr>
        <w:t>Confiabilidad O Fiabilidad</w:t>
      </w:r>
      <w:r w:rsidR="002B6E0C">
        <w:rPr>
          <w:b/>
          <w:bCs/>
        </w:rPr>
        <w:t>.</w:t>
      </w:r>
    </w:p>
    <w:p w14:paraId="44BEF184" w14:textId="77777777" w:rsidR="002B6E0C" w:rsidRDefault="002B6E0C" w:rsidP="006C64AE">
      <w:pPr>
        <w:spacing w:line="360" w:lineRule="auto"/>
        <w:jc w:val="both"/>
      </w:pPr>
      <w:r>
        <w:t>La confiabilidad que debe tener el software aplicando las condiciones establecidas, funcionando en un buen nivel.</w:t>
      </w:r>
    </w:p>
    <w:p w14:paraId="6C442EF1" w14:textId="77777777" w:rsidR="002B6E0C" w:rsidRDefault="002B6E0C" w:rsidP="006C64AE">
      <w:pPr>
        <w:spacing w:line="360" w:lineRule="auto"/>
        <w:jc w:val="both"/>
      </w:pPr>
      <w:r>
        <w:rPr>
          <w:b/>
          <w:bCs/>
        </w:rPr>
        <w:t xml:space="preserve">Madurez: </w:t>
      </w:r>
      <w:r>
        <w:t>Posibilidad del software para evitar fallos.</w:t>
      </w:r>
    </w:p>
    <w:p w14:paraId="0EC9B32A" w14:textId="77777777" w:rsidR="002B6E0C" w:rsidRDefault="002B6E0C" w:rsidP="006C64AE">
      <w:pPr>
        <w:spacing w:line="360" w:lineRule="auto"/>
        <w:jc w:val="both"/>
      </w:pPr>
      <w:r>
        <w:rPr>
          <w:b/>
          <w:bCs/>
        </w:rPr>
        <w:t xml:space="preserve">Tolerancia A Fallos: </w:t>
      </w:r>
      <w:r>
        <w:t>Posibilidad del software para seguir teniendo un muy buen nivel de funcionalidad al tener fallos.</w:t>
      </w:r>
    </w:p>
    <w:p w14:paraId="6AEAFD0A" w14:textId="77777777" w:rsidR="002B6E0C" w:rsidRDefault="002B6E0C" w:rsidP="006C64AE">
      <w:pPr>
        <w:spacing w:line="360" w:lineRule="auto"/>
        <w:jc w:val="both"/>
      </w:pPr>
      <w:r>
        <w:rPr>
          <w:b/>
          <w:bCs/>
        </w:rPr>
        <w:t xml:space="preserve">Capacidad De Recuperación: </w:t>
      </w:r>
      <w:r>
        <w:t>Posibilidad del software para recuperar información afectada.</w:t>
      </w:r>
    </w:p>
    <w:p w14:paraId="53FA5DF8" w14:textId="77777777" w:rsidR="002B6E0C" w:rsidRDefault="002B6E0C" w:rsidP="006C64AE">
      <w:pPr>
        <w:spacing w:line="360" w:lineRule="auto"/>
        <w:jc w:val="both"/>
      </w:pPr>
      <w:r>
        <w:rPr>
          <w:b/>
          <w:bCs/>
        </w:rPr>
        <w:t>Cumplimiento De Fiabilidad:</w:t>
      </w:r>
    </w:p>
    <w:p w14:paraId="46F3DE51" w14:textId="77777777" w:rsidR="002B6E0C" w:rsidRDefault="00ED3B42" w:rsidP="006C64AE">
      <w:pPr>
        <w:spacing w:line="360" w:lineRule="auto"/>
        <w:jc w:val="both"/>
      </w:pPr>
      <w:r>
        <w:t xml:space="preserve">Capacidad del software para adherirse a normas o condiciones específicas. </w:t>
      </w:r>
    </w:p>
    <w:p w14:paraId="14A4A07F" w14:textId="77777777" w:rsidR="00ED3B42" w:rsidRDefault="00ED3B42" w:rsidP="006C64AE">
      <w:pPr>
        <w:spacing w:line="360" w:lineRule="auto"/>
        <w:jc w:val="both"/>
      </w:pPr>
    </w:p>
    <w:p w14:paraId="0AADDE2A" w14:textId="77777777" w:rsidR="00014712" w:rsidRDefault="00014712" w:rsidP="006C64AE">
      <w:pPr>
        <w:spacing w:line="360" w:lineRule="auto"/>
        <w:jc w:val="both"/>
      </w:pPr>
    </w:p>
    <w:p w14:paraId="4B30A34F" w14:textId="77777777" w:rsidR="00014712" w:rsidRDefault="00014712" w:rsidP="006C64AE">
      <w:pPr>
        <w:spacing w:line="360" w:lineRule="auto"/>
        <w:jc w:val="both"/>
      </w:pPr>
    </w:p>
    <w:p w14:paraId="23F5F46E" w14:textId="77777777" w:rsidR="00014712" w:rsidRDefault="00014712" w:rsidP="006C64AE">
      <w:pPr>
        <w:spacing w:line="360" w:lineRule="auto"/>
        <w:jc w:val="both"/>
      </w:pPr>
    </w:p>
    <w:p w14:paraId="2DAED490" w14:textId="77777777" w:rsidR="00014712" w:rsidRDefault="00014712" w:rsidP="006C64AE">
      <w:pPr>
        <w:spacing w:line="360" w:lineRule="auto"/>
        <w:jc w:val="both"/>
      </w:pPr>
    </w:p>
    <w:p w14:paraId="271D5F6C" w14:textId="77777777" w:rsidR="00014712" w:rsidRDefault="00014712" w:rsidP="006C64AE">
      <w:pPr>
        <w:spacing w:line="360" w:lineRule="auto"/>
        <w:jc w:val="both"/>
      </w:pPr>
    </w:p>
    <w:p w14:paraId="2CE2742C" w14:textId="77777777" w:rsidR="00014712" w:rsidRDefault="00014712" w:rsidP="006C64AE">
      <w:pPr>
        <w:spacing w:line="360" w:lineRule="auto"/>
        <w:jc w:val="both"/>
      </w:pPr>
    </w:p>
    <w:p w14:paraId="068F8FD5" w14:textId="77777777" w:rsidR="00014712" w:rsidRDefault="00014712" w:rsidP="006C64AE">
      <w:pPr>
        <w:spacing w:line="360" w:lineRule="auto"/>
        <w:jc w:val="both"/>
      </w:pPr>
    </w:p>
    <w:p w14:paraId="4C8D9BAB" w14:textId="77777777" w:rsidR="00014712" w:rsidRDefault="00014712" w:rsidP="006C64AE">
      <w:pPr>
        <w:spacing w:line="360" w:lineRule="auto"/>
        <w:jc w:val="both"/>
      </w:pPr>
    </w:p>
    <w:p w14:paraId="6F99DF49" w14:textId="77777777" w:rsidR="00014712" w:rsidRDefault="00014712" w:rsidP="006C64AE">
      <w:pPr>
        <w:spacing w:line="360" w:lineRule="auto"/>
        <w:jc w:val="both"/>
      </w:pPr>
    </w:p>
    <w:p w14:paraId="7D17F07F" w14:textId="77777777" w:rsidR="00014712" w:rsidRDefault="00014712" w:rsidP="006C64AE">
      <w:pPr>
        <w:spacing w:line="360" w:lineRule="auto"/>
        <w:jc w:val="both"/>
      </w:pPr>
    </w:p>
    <w:p w14:paraId="1A723771" w14:textId="77777777" w:rsidR="00014712" w:rsidRDefault="00014712" w:rsidP="006C64AE">
      <w:pPr>
        <w:spacing w:line="360" w:lineRule="auto"/>
        <w:jc w:val="both"/>
        <w:rPr>
          <w:b/>
          <w:bCs/>
        </w:rPr>
      </w:pPr>
      <w:r>
        <w:rPr>
          <w:b/>
          <w:bCs/>
        </w:rPr>
        <w:t>Facilidad De Uso:</w:t>
      </w:r>
    </w:p>
    <w:p w14:paraId="2AC5B4E8" w14:textId="77777777" w:rsidR="00014712" w:rsidRDefault="00014712" w:rsidP="006C64AE">
      <w:pPr>
        <w:spacing w:line="360" w:lineRule="auto"/>
        <w:jc w:val="both"/>
      </w:pPr>
      <w:r>
        <w:t>Atributos o medios que tiene el software para ser manejable.</w:t>
      </w:r>
    </w:p>
    <w:p w14:paraId="7DB9ED5D" w14:textId="77777777" w:rsidR="00014712" w:rsidRDefault="00014712" w:rsidP="006C64AE">
      <w:pPr>
        <w:spacing w:line="360" w:lineRule="auto"/>
        <w:jc w:val="both"/>
        <w:rPr>
          <w:b/>
          <w:bCs/>
        </w:rPr>
      </w:pPr>
      <w:r>
        <w:rPr>
          <w:b/>
          <w:bCs/>
        </w:rPr>
        <w:t>Capacidad Para Ser Entendido:</w:t>
      </w:r>
    </w:p>
    <w:p w14:paraId="60D3F4C1" w14:textId="77777777" w:rsidR="00014712" w:rsidRDefault="00014712" w:rsidP="006C64AE">
      <w:pPr>
        <w:spacing w:line="360" w:lineRule="auto"/>
        <w:jc w:val="both"/>
      </w:pPr>
      <w:r>
        <w:t>Capacidad del software para darse a entender al usuario, adecuándose a las condiciones del usuario.</w:t>
      </w:r>
    </w:p>
    <w:p w14:paraId="3E618693" w14:textId="77777777" w:rsidR="00014712" w:rsidRDefault="00014712" w:rsidP="006C64AE">
      <w:pPr>
        <w:spacing w:line="360" w:lineRule="auto"/>
        <w:jc w:val="both"/>
        <w:rPr>
          <w:b/>
          <w:bCs/>
        </w:rPr>
      </w:pPr>
      <w:r>
        <w:rPr>
          <w:b/>
          <w:bCs/>
        </w:rPr>
        <w:t>Capacidad Para Ser Aprendido:</w:t>
      </w:r>
    </w:p>
    <w:p w14:paraId="3E7495E9" w14:textId="77777777" w:rsidR="00014712" w:rsidRDefault="00014712" w:rsidP="006C64AE">
      <w:pPr>
        <w:spacing w:line="360" w:lineRule="auto"/>
        <w:jc w:val="both"/>
      </w:pPr>
      <w:r>
        <w:t xml:space="preserve">El software debe tener la capacidad para ser entendido, fácil del </w:t>
      </w:r>
      <w:r w:rsidR="00B505DF">
        <w:t>aprender a manejarlo.</w:t>
      </w:r>
    </w:p>
    <w:p w14:paraId="19A7E3B0" w14:textId="77777777" w:rsidR="00B505DF" w:rsidRDefault="00B505DF" w:rsidP="006C64AE">
      <w:pPr>
        <w:spacing w:line="360" w:lineRule="auto"/>
        <w:jc w:val="both"/>
        <w:rPr>
          <w:b/>
          <w:bCs/>
        </w:rPr>
      </w:pPr>
      <w:r>
        <w:rPr>
          <w:b/>
          <w:bCs/>
        </w:rPr>
        <w:t>Mantenibilidad.</w:t>
      </w:r>
    </w:p>
    <w:p w14:paraId="58D69AD2" w14:textId="77777777" w:rsidR="00B505DF" w:rsidRDefault="00B505DF" w:rsidP="006C64AE">
      <w:pPr>
        <w:spacing w:line="360" w:lineRule="auto"/>
        <w:jc w:val="both"/>
      </w:pPr>
      <w:r>
        <w:t>Capacidad el software para modificarse las veces que sea necesario.</w:t>
      </w:r>
    </w:p>
    <w:p w14:paraId="3BFE59DC" w14:textId="77777777" w:rsidR="00B505DF" w:rsidRDefault="00B505DF" w:rsidP="00B505DF">
      <w:pPr>
        <w:spacing w:line="360" w:lineRule="auto"/>
        <w:jc w:val="both"/>
      </w:pPr>
      <w:r>
        <w:rPr>
          <w:b/>
          <w:bCs/>
        </w:rPr>
        <w:t>Capacidad Para Ser Analizado:</w:t>
      </w:r>
      <w:r w:rsidR="000632C6">
        <w:t xml:space="preserve"> El software debe estar en la capacidad de mostrar los debidos fallos, debe dejarse analizar sin ningún problema, para solucionar los errores posibles.</w:t>
      </w:r>
    </w:p>
    <w:p w14:paraId="27CA1228" w14:textId="77777777" w:rsidR="007474E0" w:rsidRDefault="000632C6" w:rsidP="007474E0">
      <w:pPr>
        <w:spacing w:line="360" w:lineRule="auto"/>
        <w:jc w:val="both"/>
      </w:pPr>
      <w:r>
        <w:rPr>
          <w:b/>
          <w:bCs/>
        </w:rPr>
        <w:t xml:space="preserve">Capacidad Para Ser </w:t>
      </w:r>
      <w:r w:rsidR="00402D05">
        <w:rPr>
          <w:b/>
          <w:bCs/>
        </w:rPr>
        <w:t xml:space="preserve">Cambiado: </w:t>
      </w:r>
      <w:r w:rsidR="007474E0">
        <w:t xml:space="preserve">El software debe modificarse o en </w:t>
      </w:r>
      <w:r w:rsidR="0076430C">
        <w:t>última</w:t>
      </w:r>
      <w:r w:rsidR="007474E0">
        <w:t xml:space="preserve"> posibilidad cambiarse para una grande implementación.</w:t>
      </w:r>
    </w:p>
    <w:p w14:paraId="0E275C14" w14:textId="77777777" w:rsidR="007474E0" w:rsidRDefault="007474E0" w:rsidP="007474E0">
      <w:pPr>
        <w:spacing w:line="360" w:lineRule="auto"/>
        <w:jc w:val="both"/>
      </w:pPr>
      <w:r>
        <w:rPr>
          <w:b/>
          <w:bCs/>
        </w:rPr>
        <w:t xml:space="preserve">Capacidad Para Ser Probado: </w:t>
      </w:r>
      <w:r>
        <w:t>El software debe tener pruebas de fiabilidad y funcionalidad.</w:t>
      </w:r>
    </w:p>
    <w:p w14:paraId="1704330D" w14:textId="77777777" w:rsidR="007474E0" w:rsidRDefault="007474E0" w:rsidP="007474E0">
      <w:pPr>
        <w:spacing w:line="360" w:lineRule="auto"/>
        <w:jc w:val="both"/>
      </w:pPr>
    </w:p>
    <w:p w14:paraId="17272DA7" w14:textId="77777777" w:rsidR="007474E0" w:rsidRDefault="007474E0" w:rsidP="007474E0">
      <w:pPr>
        <w:spacing w:line="360" w:lineRule="auto"/>
        <w:jc w:val="both"/>
      </w:pPr>
    </w:p>
    <w:p w14:paraId="550F0E6C" w14:textId="77777777" w:rsidR="007474E0" w:rsidRDefault="007474E0" w:rsidP="007474E0">
      <w:pPr>
        <w:spacing w:line="360" w:lineRule="auto"/>
        <w:jc w:val="both"/>
      </w:pPr>
    </w:p>
    <w:p w14:paraId="3DA92C43" w14:textId="77777777" w:rsidR="007474E0" w:rsidRDefault="007474E0" w:rsidP="007474E0">
      <w:pPr>
        <w:spacing w:line="360" w:lineRule="auto"/>
        <w:jc w:val="both"/>
      </w:pPr>
    </w:p>
    <w:p w14:paraId="1E13D6D1" w14:textId="77777777" w:rsidR="007474E0" w:rsidRDefault="007474E0" w:rsidP="007474E0">
      <w:pPr>
        <w:spacing w:line="360" w:lineRule="auto"/>
        <w:jc w:val="both"/>
      </w:pPr>
    </w:p>
    <w:p w14:paraId="7A24C68C" w14:textId="77777777" w:rsidR="007474E0" w:rsidRDefault="007474E0" w:rsidP="007474E0">
      <w:pPr>
        <w:spacing w:line="360" w:lineRule="auto"/>
        <w:jc w:val="both"/>
      </w:pPr>
    </w:p>
    <w:p w14:paraId="6FE1D2A8" w14:textId="77777777" w:rsidR="00402D05" w:rsidRDefault="007474E0" w:rsidP="007474E0">
      <w:pPr>
        <w:spacing w:line="360" w:lineRule="auto"/>
        <w:jc w:val="both"/>
      </w:pPr>
      <w:r>
        <w:rPr>
          <w:b/>
          <w:bCs/>
        </w:rPr>
        <w:t>Portabilidad</w:t>
      </w:r>
      <w:r>
        <w:t>.</w:t>
      </w:r>
    </w:p>
    <w:p w14:paraId="455B6327" w14:textId="77777777" w:rsidR="007474E0" w:rsidRDefault="007474E0" w:rsidP="007474E0">
      <w:pPr>
        <w:spacing w:line="360" w:lineRule="auto"/>
        <w:jc w:val="both"/>
      </w:pPr>
      <w:r>
        <w:t>Capacidad del software para funcionar bajo cualquier estado del sistema.</w:t>
      </w:r>
    </w:p>
    <w:p w14:paraId="5DF7AD34" w14:textId="77777777" w:rsidR="007474E0" w:rsidRDefault="007474E0" w:rsidP="007474E0">
      <w:pPr>
        <w:spacing w:line="360" w:lineRule="auto"/>
        <w:jc w:val="both"/>
      </w:pPr>
      <w:r>
        <w:rPr>
          <w:b/>
          <w:bCs/>
        </w:rPr>
        <w:t xml:space="preserve">Adaptabilidad: </w:t>
      </w:r>
      <w:r>
        <w:t>El software debe estar probado y debe de ser adaptativo a cualquier sistema o entorno especifico sin realizarse alguna modificación que afecte su funcionalidad.</w:t>
      </w:r>
    </w:p>
    <w:p w14:paraId="01BC7C29" w14:textId="77777777" w:rsidR="002B6E0C" w:rsidRDefault="007474E0" w:rsidP="00136791">
      <w:pPr>
        <w:spacing w:line="360" w:lineRule="auto"/>
        <w:jc w:val="both"/>
      </w:pPr>
      <w:r>
        <w:rPr>
          <w:b/>
          <w:bCs/>
        </w:rPr>
        <w:t>Instalabilidad:</w:t>
      </w:r>
      <w:r>
        <w:t xml:space="preserve"> El software debe dejarse instalar en el entorno deseado, siempre y cuando el entorno tenga los requerimientos mínimos de instalación.</w:t>
      </w:r>
    </w:p>
    <w:p w14:paraId="36F3E352" w14:textId="77777777" w:rsidR="00136791" w:rsidRPr="002B6E0C" w:rsidRDefault="00136791" w:rsidP="00136791">
      <w:pPr>
        <w:spacing w:line="360" w:lineRule="auto"/>
        <w:jc w:val="both"/>
      </w:pPr>
    </w:p>
    <w:p w14:paraId="4564A3FF" w14:textId="77777777" w:rsidR="006C64AE" w:rsidRDefault="006C64AE" w:rsidP="006C64AE">
      <w:pPr>
        <w:spacing w:line="360" w:lineRule="auto"/>
        <w:jc w:val="both"/>
      </w:pPr>
      <w:r w:rsidRPr="006C64AE">
        <w:rPr>
          <w:b/>
          <w:bCs/>
        </w:rPr>
        <w:t>Implementación:</w:t>
      </w:r>
      <w:r>
        <w:t xml:space="preserve"> En este caso la implementación la llevamos a cabo a partir de la fecha la cual se le entrega en producto al cliente en el cual se le mostrará al administrador de la tienda como el ya mencionado administrador va a controlar el aplicativo y como se le llevará su respectivo seguimiento por parte de los desarrolladores y si el aplicativo presenta alguna falla </w:t>
      </w:r>
      <w:r w:rsidR="00263C49">
        <w:t>cómo</w:t>
      </w:r>
      <w:r>
        <w:t xml:space="preserve"> </w:t>
      </w:r>
      <w:r w:rsidR="00263C49">
        <w:t>funcionará</w:t>
      </w:r>
      <w:r>
        <w:t xml:space="preserve"> la garantía de este.</w:t>
      </w:r>
    </w:p>
    <w:p w14:paraId="40F44AFF" w14:textId="77777777" w:rsidR="006C64AE" w:rsidRDefault="006C64AE" w:rsidP="006C64AE">
      <w:pPr>
        <w:spacing w:line="360" w:lineRule="auto"/>
        <w:jc w:val="both"/>
      </w:pPr>
      <w:r w:rsidRPr="00263C49">
        <w:rPr>
          <w:b/>
          <w:bCs/>
        </w:rPr>
        <w:t>Personal:</w:t>
      </w:r>
      <w:r>
        <w:t xml:space="preserve"> El personal que trabajó en el aplicativo fue un equipo de 5 desarrolladores los cuales desde un principio llevaban un plan de trabajo el cual se iba implementando según el tiempo de trabajo.</w:t>
      </w:r>
    </w:p>
    <w:p w14:paraId="76EDFEE9" w14:textId="77777777" w:rsidR="006C64AE" w:rsidRDefault="006C64AE" w:rsidP="006C64AE">
      <w:pPr>
        <w:spacing w:line="360" w:lineRule="auto"/>
        <w:jc w:val="both"/>
      </w:pPr>
      <w:r w:rsidRPr="00263C49">
        <w:rPr>
          <w:b/>
          <w:bCs/>
        </w:rPr>
        <w:t xml:space="preserve">Capacitación: </w:t>
      </w:r>
      <w:r>
        <w:t>Las capacitaciones se van a implementar presencialmente en las cuales se le mostrará (</w:t>
      </w:r>
      <w:r w:rsidR="00263C49">
        <w:t>enseñará</w:t>
      </w:r>
      <w:r>
        <w:t xml:space="preserve">) al administrador </w:t>
      </w:r>
      <w:r w:rsidR="00263C49">
        <w:t>cómo</w:t>
      </w:r>
      <w:r>
        <w:t xml:space="preserve"> </w:t>
      </w:r>
      <w:r w:rsidR="00263C49">
        <w:t>funcionará</w:t>
      </w:r>
      <w:r>
        <w:t xml:space="preserve"> el aplicativo y también se le </w:t>
      </w:r>
      <w:r w:rsidR="00263C49">
        <w:t>enseñará</w:t>
      </w:r>
      <w:r>
        <w:t xml:space="preserve"> a un parte de los usuarios </w:t>
      </w:r>
      <w:r w:rsidR="00263C49">
        <w:t>cómo</w:t>
      </w:r>
      <w:r>
        <w:t xml:space="preserve"> será el ingreso al aplicativo etc.</w:t>
      </w:r>
    </w:p>
    <w:p w14:paraId="23592E87" w14:textId="77777777" w:rsidR="00D03760" w:rsidRDefault="00D03760" w:rsidP="006C64AE">
      <w:pPr>
        <w:spacing w:line="360" w:lineRule="auto"/>
        <w:jc w:val="both"/>
      </w:pPr>
    </w:p>
    <w:p w14:paraId="2F5AAA84" w14:textId="77777777" w:rsidR="00D03760" w:rsidRDefault="00D03760" w:rsidP="006C64AE">
      <w:pPr>
        <w:spacing w:line="360" w:lineRule="auto"/>
        <w:jc w:val="both"/>
      </w:pPr>
    </w:p>
    <w:p w14:paraId="444C49A4" w14:textId="77777777" w:rsidR="00D03760" w:rsidRDefault="00D03760" w:rsidP="006C64AE">
      <w:pPr>
        <w:spacing w:line="360" w:lineRule="auto"/>
        <w:jc w:val="both"/>
      </w:pPr>
    </w:p>
    <w:p w14:paraId="3DB2018E" w14:textId="77777777" w:rsidR="00D03760" w:rsidRDefault="00D03760" w:rsidP="006C64AE">
      <w:pPr>
        <w:spacing w:line="360" w:lineRule="auto"/>
        <w:jc w:val="both"/>
      </w:pPr>
    </w:p>
    <w:p w14:paraId="70F26A6B" w14:textId="77777777" w:rsidR="00D03760" w:rsidRDefault="00D03760" w:rsidP="006C64AE">
      <w:pPr>
        <w:spacing w:line="360" w:lineRule="auto"/>
        <w:jc w:val="both"/>
      </w:pPr>
    </w:p>
    <w:p w14:paraId="1EE96FCD" w14:textId="77777777" w:rsidR="00D03760" w:rsidRDefault="00D03760" w:rsidP="006C64AE">
      <w:pPr>
        <w:spacing w:line="360" w:lineRule="auto"/>
        <w:jc w:val="both"/>
      </w:pPr>
    </w:p>
    <w:p w14:paraId="7C72D8B8" w14:textId="77777777" w:rsidR="006C64AE" w:rsidRDefault="006C64AE" w:rsidP="006C64AE">
      <w:pPr>
        <w:spacing w:line="360" w:lineRule="auto"/>
        <w:jc w:val="both"/>
      </w:pPr>
      <w:r w:rsidRPr="00263C49">
        <w:rPr>
          <w:b/>
          <w:bCs/>
        </w:rPr>
        <w:t>Cambios en la empresa:</w:t>
      </w:r>
      <w:r>
        <w:t xml:space="preserve"> La empresa va a tener su respectivo cambio ya que va a pasar de llevar todos sus registros en papel o manualmente ya el aplicativo le permitirá llevar un orden y el cual se también le permite revisar todas sus ventas realizadas.</w:t>
      </w:r>
    </w:p>
    <w:p w14:paraId="5CF11576" w14:textId="77777777" w:rsidR="006C64AE" w:rsidRDefault="00263C49" w:rsidP="006C64AE">
      <w:pPr>
        <w:spacing w:line="360" w:lineRule="auto"/>
        <w:jc w:val="both"/>
      </w:pPr>
      <w:r w:rsidRPr="00263C49">
        <w:rPr>
          <w:b/>
          <w:bCs/>
        </w:rPr>
        <w:t>Auditoría</w:t>
      </w:r>
      <w:r w:rsidR="006C64AE" w:rsidRPr="00263C49">
        <w:rPr>
          <w:b/>
          <w:bCs/>
        </w:rPr>
        <w:t xml:space="preserve"> interna:</w:t>
      </w:r>
      <w:r w:rsidR="006C64AE">
        <w:t xml:space="preserve"> Las auditorías internas de nuestro aplicativo las llevaremos a cabo respectivamente como quedó registrado en la garantía en la cual se le muestra al administrador cada cuando se va a realizar esa revisión y si se presentan fallos en el aplicativo como se debe de reportar tal fallo y como se va a llevar a cabo el corregimiento de estos fallos.</w:t>
      </w:r>
    </w:p>
    <w:p w14:paraId="27D12B35" w14:textId="77777777" w:rsidR="00CB68F4" w:rsidRDefault="00CB68F4" w:rsidP="006C64AE">
      <w:pPr>
        <w:spacing w:line="360" w:lineRule="auto"/>
        <w:jc w:val="both"/>
        <w:rPr>
          <w:b/>
          <w:bCs/>
        </w:rPr>
      </w:pPr>
    </w:p>
    <w:p w14:paraId="1E7353D7" w14:textId="77777777" w:rsidR="00CB68F4" w:rsidRDefault="00CB68F4" w:rsidP="006C64AE">
      <w:pPr>
        <w:spacing w:line="360" w:lineRule="auto"/>
        <w:jc w:val="both"/>
        <w:rPr>
          <w:b/>
          <w:bCs/>
        </w:rPr>
      </w:pPr>
      <w:r>
        <w:rPr>
          <w:b/>
          <w:bCs/>
        </w:rPr>
        <w:t>Proceso De Plan De Aplicación</w:t>
      </w:r>
    </w:p>
    <w:p w14:paraId="496432CD" w14:textId="77777777" w:rsidR="00CB68F4" w:rsidRPr="00350E46" w:rsidRDefault="00CB68F4" w:rsidP="00CB68F4">
      <w:pPr>
        <w:pStyle w:val="Prrafodelista"/>
        <w:numPr>
          <w:ilvl w:val="0"/>
          <w:numId w:val="4"/>
        </w:numPr>
        <w:spacing w:line="360" w:lineRule="auto"/>
        <w:jc w:val="both"/>
        <w:rPr>
          <w:b/>
          <w:bCs/>
        </w:rPr>
      </w:pPr>
      <w:r>
        <w:rPr>
          <w:b/>
          <w:bCs/>
        </w:rPr>
        <w:t xml:space="preserve">Identificar La Necesidad: </w:t>
      </w:r>
      <w:r>
        <w:t xml:space="preserve">Puede que este primer paso sea irrelevante, pero primeramente se debe identificar por completo, nuestra necesidad es solucionar los problemas de publicidad de una </w:t>
      </w:r>
      <w:r w:rsidR="00454CA5">
        <w:t>empresa</w:t>
      </w:r>
      <w:r>
        <w:t xml:space="preserve"> de videojuegos, </w:t>
      </w:r>
      <w:r w:rsidR="00350E46">
        <w:t>ayudando a lleva los registros de los videojuegos o productos ingresados.</w:t>
      </w:r>
    </w:p>
    <w:p w14:paraId="23FDB831" w14:textId="77777777" w:rsidR="00350E46" w:rsidRPr="00350E46" w:rsidRDefault="00350E46" w:rsidP="00CB68F4">
      <w:pPr>
        <w:pStyle w:val="Prrafodelista"/>
        <w:numPr>
          <w:ilvl w:val="0"/>
          <w:numId w:val="4"/>
        </w:numPr>
        <w:spacing w:line="360" w:lineRule="auto"/>
        <w:jc w:val="both"/>
        <w:rPr>
          <w:b/>
          <w:bCs/>
        </w:rPr>
      </w:pPr>
      <w:r>
        <w:rPr>
          <w:b/>
          <w:bCs/>
        </w:rPr>
        <w:t xml:space="preserve">Definir Los Requisitos: </w:t>
      </w:r>
      <w:r>
        <w:t xml:space="preserve">Nuestro requisito principal el darle publicidad a una </w:t>
      </w:r>
      <w:r w:rsidR="00454CA5">
        <w:t>empresa</w:t>
      </w:r>
      <w:r>
        <w:t xml:space="preserve"> de videojuegos, para que la </w:t>
      </w:r>
      <w:r w:rsidR="00454CA5">
        <w:t>empresa</w:t>
      </w:r>
      <w:r>
        <w:t xml:space="preserve"> se </w:t>
      </w:r>
      <w:r w:rsidR="0076430C">
        <w:t>dé</w:t>
      </w:r>
      <w:r>
        <w:t xml:space="preserve"> a conocer, crear un software que ayude al administrador a llevar el registro de productos y videojuegos.</w:t>
      </w:r>
    </w:p>
    <w:p w14:paraId="579001D9" w14:textId="77777777" w:rsidR="00350E46" w:rsidRPr="00454CA5" w:rsidRDefault="00350E46" w:rsidP="00CB68F4">
      <w:pPr>
        <w:pStyle w:val="Prrafodelista"/>
        <w:numPr>
          <w:ilvl w:val="0"/>
          <w:numId w:val="4"/>
        </w:numPr>
        <w:spacing w:line="360" w:lineRule="auto"/>
        <w:jc w:val="both"/>
        <w:rPr>
          <w:b/>
          <w:bCs/>
        </w:rPr>
      </w:pPr>
      <w:r>
        <w:rPr>
          <w:b/>
          <w:bCs/>
        </w:rPr>
        <w:t xml:space="preserve">Establecer El Plan De Alcance: </w:t>
      </w:r>
      <w:r w:rsidR="00454CA5">
        <w:t>El alcance de que desea tener la empresa es darse a conocer por la calidad de sus videojuegos y productos.</w:t>
      </w:r>
    </w:p>
    <w:p w14:paraId="4AA3B7B3" w14:textId="77777777" w:rsidR="00454CA5" w:rsidRDefault="00454CA5" w:rsidP="00454CA5">
      <w:pPr>
        <w:spacing w:line="360" w:lineRule="auto"/>
        <w:jc w:val="both"/>
        <w:rPr>
          <w:b/>
          <w:bCs/>
        </w:rPr>
      </w:pPr>
    </w:p>
    <w:p w14:paraId="05CB2E04" w14:textId="77777777" w:rsidR="00454CA5" w:rsidRDefault="00454CA5" w:rsidP="00454CA5">
      <w:pPr>
        <w:spacing w:line="360" w:lineRule="auto"/>
        <w:jc w:val="both"/>
        <w:rPr>
          <w:b/>
          <w:bCs/>
        </w:rPr>
      </w:pPr>
    </w:p>
    <w:p w14:paraId="5EB0F6B7" w14:textId="77777777" w:rsidR="00454CA5" w:rsidRDefault="00454CA5" w:rsidP="00454CA5">
      <w:pPr>
        <w:spacing w:line="360" w:lineRule="auto"/>
        <w:jc w:val="both"/>
        <w:rPr>
          <w:b/>
          <w:bCs/>
        </w:rPr>
      </w:pPr>
    </w:p>
    <w:p w14:paraId="45F5AB36" w14:textId="77777777" w:rsidR="00454CA5" w:rsidRDefault="00454CA5" w:rsidP="00454CA5">
      <w:pPr>
        <w:spacing w:line="360" w:lineRule="auto"/>
        <w:jc w:val="both"/>
        <w:rPr>
          <w:b/>
          <w:bCs/>
        </w:rPr>
      </w:pPr>
    </w:p>
    <w:p w14:paraId="7CB6238F" w14:textId="77777777" w:rsidR="00454CA5" w:rsidRDefault="00454CA5" w:rsidP="00454CA5">
      <w:pPr>
        <w:spacing w:line="360" w:lineRule="auto"/>
        <w:jc w:val="both"/>
        <w:rPr>
          <w:b/>
          <w:bCs/>
        </w:rPr>
      </w:pPr>
    </w:p>
    <w:p w14:paraId="727F2932" w14:textId="77777777" w:rsidR="00454CA5" w:rsidRPr="00454CA5" w:rsidRDefault="00454CA5" w:rsidP="00454CA5">
      <w:pPr>
        <w:spacing w:line="360" w:lineRule="auto"/>
        <w:jc w:val="both"/>
        <w:rPr>
          <w:b/>
          <w:bCs/>
        </w:rPr>
      </w:pPr>
    </w:p>
    <w:p w14:paraId="135C53EF" w14:textId="77777777" w:rsidR="00454CA5" w:rsidRPr="00454CA5" w:rsidRDefault="00454CA5" w:rsidP="00CB68F4">
      <w:pPr>
        <w:pStyle w:val="Prrafodelista"/>
        <w:numPr>
          <w:ilvl w:val="0"/>
          <w:numId w:val="4"/>
        </w:numPr>
        <w:spacing w:line="360" w:lineRule="auto"/>
        <w:jc w:val="both"/>
        <w:rPr>
          <w:b/>
          <w:bCs/>
        </w:rPr>
      </w:pPr>
      <w:r>
        <w:rPr>
          <w:b/>
          <w:bCs/>
        </w:rPr>
        <w:t xml:space="preserve">Preparación Del Plan: </w:t>
      </w:r>
      <w:r>
        <w:t xml:space="preserve">La empresa sabe lo que quiere, pero es recomendado que un experto investigue </w:t>
      </w:r>
      <w:r w:rsidR="0076430C">
        <w:t>más</w:t>
      </w:r>
      <w:r>
        <w:t xml:space="preserve"> a fondo las verdaderas necesidades de la empresa, siempre valiendo los requerimientos deseados, el administrador debe de ayudar a recopilar toda la información necesaria.</w:t>
      </w:r>
    </w:p>
    <w:p w14:paraId="580CB989" w14:textId="77777777" w:rsidR="009B1643" w:rsidRDefault="00454CA5" w:rsidP="009B1643">
      <w:pPr>
        <w:pStyle w:val="Prrafodelista"/>
        <w:numPr>
          <w:ilvl w:val="0"/>
          <w:numId w:val="4"/>
        </w:numPr>
        <w:spacing w:line="360" w:lineRule="auto"/>
        <w:jc w:val="both"/>
        <w:rPr>
          <w:b/>
          <w:bCs/>
        </w:rPr>
      </w:pPr>
      <w:r>
        <w:rPr>
          <w:b/>
          <w:bCs/>
        </w:rPr>
        <w:t xml:space="preserve">Contenido Del Plan De Calidad: </w:t>
      </w:r>
      <w:r w:rsidR="009B1643">
        <w:t>Recién terminadas las investigaciones y procesos anteriores se debe dar a conocer al administrador de la empresa el contenido recopilado de la investigación, todo el contenido de la implementación del plan de calidad.</w:t>
      </w:r>
    </w:p>
    <w:p w14:paraId="7B36A212" w14:textId="77777777" w:rsidR="009B1643" w:rsidRPr="0076430C" w:rsidRDefault="009B1643" w:rsidP="009B1643">
      <w:pPr>
        <w:pStyle w:val="Prrafodelista"/>
        <w:numPr>
          <w:ilvl w:val="0"/>
          <w:numId w:val="4"/>
        </w:numPr>
        <w:spacing w:line="360" w:lineRule="auto"/>
        <w:jc w:val="both"/>
        <w:rPr>
          <w:b/>
          <w:bCs/>
        </w:rPr>
      </w:pPr>
      <w:r>
        <w:rPr>
          <w:b/>
          <w:bCs/>
        </w:rPr>
        <w:t xml:space="preserve">Revisión E Implementación: </w:t>
      </w:r>
      <w:r>
        <w:t>Al tener toda la información requerida, todas las investigaciones, y el debido proceso, se debe realizar una revisión a fondo del plan de calidad, y en dado caso realizar la debidas implementaciones o correcciones finales, para dar por terminado el plan de calidad.</w:t>
      </w:r>
    </w:p>
    <w:p w14:paraId="79F47C8E" w14:textId="758515D6" w:rsidR="0076430C" w:rsidRPr="0076430C" w:rsidRDefault="0076430C" w:rsidP="009B1643">
      <w:pPr>
        <w:pStyle w:val="Prrafodelista"/>
        <w:numPr>
          <w:ilvl w:val="0"/>
          <w:numId w:val="4"/>
        </w:numPr>
        <w:spacing w:line="360" w:lineRule="auto"/>
        <w:jc w:val="both"/>
        <w:rPr>
          <w:b/>
          <w:bCs/>
        </w:rPr>
      </w:pPr>
      <w:r>
        <w:rPr>
          <w:b/>
          <w:bCs/>
        </w:rPr>
        <w:t xml:space="preserve">Capacitación: </w:t>
      </w:r>
      <w:r>
        <w:t xml:space="preserve">Puede que sea una de las etapas </w:t>
      </w:r>
      <w:r w:rsidR="00D21E1B">
        <w:t>más</w:t>
      </w:r>
      <w:r>
        <w:t xml:space="preserve"> complejas de todo el plan, pues se requiere capacitar al </w:t>
      </w:r>
      <w:r w:rsidR="00ED7BBE">
        <w:t>personal</w:t>
      </w:r>
      <w:r>
        <w:t xml:space="preserve"> con el nuevo plan de implementación, algunas personas de la empresa siempre se les complica aplicar los nuevos cambios por ende se debe insistir porque de lo contrario el plan no podrá funcionar. </w:t>
      </w:r>
    </w:p>
    <w:p w14:paraId="335B42B5" w14:textId="77777777" w:rsidR="0076430C" w:rsidRPr="00D21E1B" w:rsidRDefault="00341987" w:rsidP="009B1643">
      <w:pPr>
        <w:pStyle w:val="Prrafodelista"/>
        <w:numPr>
          <w:ilvl w:val="0"/>
          <w:numId w:val="4"/>
        </w:numPr>
        <w:spacing w:line="360" w:lineRule="auto"/>
        <w:jc w:val="both"/>
        <w:rPr>
          <w:b/>
          <w:bCs/>
        </w:rPr>
      </w:pPr>
      <w:r>
        <w:rPr>
          <w:b/>
          <w:bCs/>
        </w:rPr>
        <w:t xml:space="preserve">Primera Auditoria: </w:t>
      </w:r>
      <w:r w:rsidR="00D21E1B">
        <w:t>Después</w:t>
      </w:r>
      <w:r>
        <w:t xml:space="preserve"> de la implementación del plan, se debe realizar la primera revisión o auditoria para verificar que todo este correcto</w:t>
      </w:r>
      <w:r w:rsidR="00D21E1B">
        <w:t>, detectar las fallas y corregirlas de manera inmediata.</w:t>
      </w:r>
    </w:p>
    <w:p w14:paraId="4F1ADB9E" w14:textId="77777777" w:rsidR="00D21E1B" w:rsidRPr="008E776C" w:rsidRDefault="00D21E1B" w:rsidP="009B1643">
      <w:pPr>
        <w:pStyle w:val="Prrafodelista"/>
        <w:numPr>
          <w:ilvl w:val="0"/>
          <w:numId w:val="4"/>
        </w:numPr>
        <w:spacing w:line="360" w:lineRule="auto"/>
        <w:jc w:val="both"/>
        <w:rPr>
          <w:b/>
          <w:bCs/>
        </w:rPr>
      </w:pPr>
      <w:r>
        <w:rPr>
          <w:b/>
          <w:bCs/>
        </w:rPr>
        <w:t xml:space="preserve">Revisión General: </w:t>
      </w:r>
      <w:r>
        <w:t>Se debe realizar una revisión a todo el sistema, ver el resultado del mismo, mirar como realmente está funcionando.</w:t>
      </w:r>
    </w:p>
    <w:p w14:paraId="54680946" w14:textId="77777777" w:rsidR="008E776C" w:rsidRDefault="008E776C" w:rsidP="008E776C">
      <w:pPr>
        <w:spacing w:line="360" w:lineRule="auto"/>
        <w:jc w:val="both"/>
        <w:rPr>
          <w:b/>
          <w:bCs/>
        </w:rPr>
      </w:pPr>
    </w:p>
    <w:p w14:paraId="3638AA35" w14:textId="77777777" w:rsidR="008E776C" w:rsidRDefault="008E776C" w:rsidP="008E776C">
      <w:pPr>
        <w:spacing w:line="360" w:lineRule="auto"/>
        <w:jc w:val="both"/>
        <w:rPr>
          <w:b/>
          <w:bCs/>
        </w:rPr>
      </w:pPr>
    </w:p>
    <w:p w14:paraId="36E67CAF" w14:textId="77777777" w:rsidR="008E776C" w:rsidRDefault="008E776C" w:rsidP="008E776C">
      <w:pPr>
        <w:spacing w:line="360" w:lineRule="auto"/>
        <w:jc w:val="both"/>
        <w:rPr>
          <w:b/>
          <w:bCs/>
        </w:rPr>
      </w:pPr>
    </w:p>
    <w:p w14:paraId="434A1FB7" w14:textId="77777777" w:rsidR="008E776C" w:rsidRDefault="008E776C" w:rsidP="008E776C">
      <w:pPr>
        <w:spacing w:line="360" w:lineRule="auto"/>
        <w:jc w:val="both"/>
        <w:rPr>
          <w:b/>
          <w:bCs/>
        </w:rPr>
      </w:pPr>
    </w:p>
    <w:p w14:paraId="0DAF76AA" w14:textId="77777777" w:rsidR="008E776C" w:rsidRDefault="008E776C" w:rsidP="008E776C">
      <w:pPr>
        <w:spacing w:line="360" w:lineRule="auto"/>
        <w:jc w:val="both"/>
        <w:rPr>
          <w:b/>
          <w:bCs/>
        </w:rPr>
      </w:pPr>
    </w:p>
    <w:p w14:paraId="1F6820AA" w14:textId="77777777" w:rsidR="008E776C" w:rsidRDefault="008E776C" w:rsidP="008E776C">
      <w:pPr>
        <w:spacing w:line="360" w:lineRule="auto"/>
        <w:jc w:val="both"/>
        <w:rPr>
          <w:b/>
          <w:bCs/>
        </w:rPr>
      </w:pPr>
    </w:p>
    <w:p w14:paraId="78B9E97A" w14:textId="77777777" w:rsidR="008E776C" w:rsidRPr="008E776C" w:rsidRDefault="008E776C" w:rsidP="008E776C">
      <w:pPr>
        <w:spacing w:line="360" w:lineRule="auto"/>
        <w:jc w:val="both"/>
        <w:rPr>
          <w:b/>
          <w:bCs/>
        </w:rPr>
      </w:pPr>
    </w:p>
    <w:p w14:paraId="0F3EF7B7" w14:textId="77777777" w:rsidR="00CB68F4" w:rsidRPr="008E776C" w:rsidRDefault="00D21E1B" w:rsidP="00D21E1B">
      <w:pPr>
        <w:pStyle w:val="Prrafodelista"/>
        <w:numPr>
          <w:ilvl w:val="0"/>
          <w:numId w:val="4"/>
        </w:numPr>
        <w:spacing w:line="360" w:lineRule="auto"/>
        <w:jc w:val="both"/>
        <w:rPr>
          <w:b/>
          <w:bCs/>
        </w:rPr>
      </w:pPr>
      <w:r>
        <w:rPr>
          <w:b/>
          <w:bCs/>
        </w:rPr>
        <w:t xml:space="preserve">Proceso De Análisis Y Mejora: </w:t>
      </w:r>
      <w:r>
        <w:t xml:space="preserve">En esta etapa se revisa y analiza todos los resultados de las etapas de revisión, se realiza un análisis de </w:t>
      </w:r>
      <w:r w:rsidR="008E776C">
        <w:t>las soluciones e implementaciones completadas, de esta manera revisar la madures del sistema.</w:t>
      </w:r>
    </w:p>
    <w:p w14:paraId="7DB1EDD6" w14:textId="7652306D" w:rsidR="008E776C" w:rsidRPr="00D21E1B" w:rsidRDefault="008E776C" w:rsidP="00D21E1B">
      <w:pPr>
        <w:pStyle w:val="Prrafodelista"/>
        <w:numPr>
          <w:ilvl w:val="0"/>
          <w:numId w:val="4"/>
        </w:numPr>
        <w:spacing w:line="360" w:lineRule="auto"/>
        <w:jc w:val="both"/>
        <w:rPr>
          <w:b/>
          <w:bCs/>
        </w:rPr>
      </w:pPr>
      <w:r>
        <w:rPr>
          <w:b/>
          <w:bCs/>
        </w:rPr>
        <w:t xml:space="preserve">Certificación: </w:t>
      </w:r>
      <w:r>
        <w:t xml:space="preserve">Por </w:t>
      </w:r>
      <w:r w:rsidR="00ED7BBE">
        <w:t>último,</w:t>
      </w:r>
      <w:r>
        <w:t xml:space="preserve"> se da un debido plazo de tiempo, ya acordado, en el cual se decide si se lleva a cabo el plan o no, la empresa cierra el contrato, decide que tan eficaz fue nuestro plan de calidad.</w:t>
      </w:r>
    </w:p>
    <w:p w14:paraId="2DFE1A16" w14:textId="77777777" w:rsidR="00CB68F4" w:rsidRDefault="00CB68F4" w:rsidP="006C64AE">
      <w:pPr>
        <w:spacing w:line="360" w:lineRule="auto"/>
        <w:jc w:val="both"/>
      </w:pPr>
    </w:p>
    <w:p w14:paraId="083B94D6" w14:textId="77777777" w:rsidR="006C64AE" w:rsidRDefault="006C64AE" w:rsidP="006C64AE">
      <w:pPr>
        <w:spacing w:line="360" w:lineRule="auto"/>
        <w:jc w:val="both"/>
      </w:pPr>
    </w:p>
    <w:p w14:paraId="70C99D39" w14:textId="77777777" w:rsidR="006C64AE" w:rsidRPr="00DF09F1" w:rsidRDefault="006C64AE" w:rsidP="00263C49">
      <w:pPr>
        <w:spacing w:line="360" w:lineRule="auto"/>
        <w:ind w:left="0"/>
        <w:jc w:val="both"/>
      </w:pPr>
    </w:p>
    <w:sectPr w:rsidR="006C64AE" w:rsidRPr="00DF09F1" w:rsidSect="009F6646">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4E975" w14:textId="77777777" w:rsidR="00183101" w:rsidRDefault="00183101" w:rsidP="00A66B18">
      <w:pPr>
        <w:spacing w:before="0" w:after="0"/>
      </w:pPr>
      <w:r>
        <w:separator/>
      </w:r>
    </w:p>
  </w:endnote>
  <w:endnote w:type="continuationSeparator" w:id="0">
    <w:p w14:paraId="52AB317B" w14:textId="77777777" w:rsidR="00183101" w:rsidRDefault="00183101"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F"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31045" w14:textId="77777777" w:rsidR="00183101" w:rsidRDefault="00183101" w:rsidP="00A66B18">
      <w:pPr>
        <w:spacing w:before="0" w:after="0"/>
      </w:pPr>
      <w:r>
        <w:separator/>
      </w:r>
    </w:p>
  </w:footnote>
  <w:footnote w:type="continuationSeparator" w:id="0">
    <w:p w14:paraId="3807D001" w14:textId="77777777" w:rsidR="00183101" w:rsidRDefault="00183101"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9D7F7" w14:textId="77777777" w:rsidR="00A66B18" w:rsidRPr="00107EFE" w:rsidRDefault="00D40522" w:rsidP="00107EFE">
    <w:pPr>
      <w:pStyle w:val="Encabezado"/>
      <w:tabs>
        <w:tab w:val="left" w:pos="3405"/>
        <w:tab w:val="right" w:pos="9746"/>
      </w:tabs>
      <w:jc w:val="both"/>
      <w:rPr>
        <w:b/>
        <w:bCs/>
      </w:rPr>
    </w:pPr>
    <w:r w:rsidRPr="00107EFE">
      <w:rPr>
        <w:b/>
        <w:bCs/>
        <w:noProof/>
        <w:lang w:bidi="es-ES"/>
      </w:rPr>
      <w:drawing>
        <wp:anchor distT="0" distB="0" distL="114300" distR="114300" simplePos="0" relativeHeight="251660288" behindDoc="0" locked="0" layoutInCell="1" allowOverlap="1" wp14:anchorId="70E78868" wp14:editId="7D68FE81">
          <wp:simplePos x="0" y="0"/>
          <wp:positionH relativeFrom="margin">
            <wp:align>left</wp:align>
          </wp:positionH>
          <wp:positionV relativeFrom="margin">
            <wp:posOffset>-333375</wp:posOffset>
          </wp:positionV>
          <wp:extent cx="981075" cy="9810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ukeisho.png"/>
                  <pic:cNvPicPr/>
                </pic:nvPicPr>
                <pic:blipFill>
                  <a:blip r:embed="rId1">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margin">
            <wp14:pctWidth>0</wp14:pctWidth>
          </wp14:sizeRelH>
          <wp14:sizeRelV relativeFrom="margin">
            <wp14:pctHeight>0</wp14:pctHeight>
          </wp14:sizeRelV>
        </wp:anchor>
      </w:drawing>
    </w:r>
    <w:r w:rsidR="00107EFE">
      <w:tab/>
    </w:r>
    <w:r w:rsidR="00107EFE">
      <w:tab/>
    </w:r>
    <w:r w:rsidR="00107EFE" w:rsidRPr="00107EFE">
      <w:rPr>
        <w:b/>
        <w:bCs/>
      </w:rPr>
      <w:t>Kyukeisho</w:t>
    </w:r>
    <w:r w:rsidR="00107EFE" w:rsidRPr="00107EFE">
      <w:rPr>
        <w:b/>
        <w:bCs/>
      </w:rPr>
      <w:tab/>
    </w:r>
    <w:r w:rsidR="00A66B18" w:rsidRPr="00107EFE">
      <w:rPr>
        <w:b/>
        <w:bCs/>
        <w:noProof/>
        <w:lang w:bidi="es-ES"/>
      </w:rPr>
      <mc:AlternateContent>
        <mc:Choice Requires="wpg">
          <w:drawing>
            <wp:anchor distT="0" distB="0" distL="114300" distR="114300" simplePos="0" relativeHeight="251659264" behindDoc="1" locked="0" layoutInCell="1" allowOverlap="1" wp14:anchorId="3FF89D77" wp14:editId="3FBDA8C9">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37D08F"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8562A"/>
    <w:multiLevelType w:val="hybridMultilevel"/>
    <w:tmpl w:val="4C34EDD0"/>
    <w:lvl w:ilvl="0" w:tplc="EFE614A4">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311A7345"/>
    <w:multiLevelType w:val="hybridMultilevel"/>
    <w:tmpl w:val="7E4A7CFC"/>
    <w:lvl w:ilvl="0" w:tplc="02EED83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379A4EE5"/>
    <w:multiLevelType w:val="hybridMultilevel"/>
    <w:tmpl w:val="9E966AA8"/>
    <w:lvl w:ilvl="0" w:tplc="304AF3A4">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3" w15:restartNumberingAfterBreak="0">
    <w:nsid w:val="47B065E9"/>
    <w:multiLevelType w:val="hybridMultilevel"/>
    <w:tmpl w:val="69AE9DB8"/>
    <w:lvl w:ilvl="0" w:tplc="384C02A6">
      <w:start w:val="1"/>
      <w:numFmt w:val="decimal"/>
      <w:lvlText w:val="%1."/>
      <w:lvlJc w:val="left"/>
      <w:pPr>
        <w:ind w:left="1800" w:hanging="360"/>
      </w:pPr>
      <w:rPr>
        <w:rFonts w:hint="default"/>
        <w:b/>
        <w:bCs/>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A3"/>
    <w:rsid w:val="00014712"/>
    <w:rsid w:val="00051853"/>
    <w:rsid w:val="00056129"/>
    <w:rsid w:val="000632C6"/>
    <w:rsid w:val="00083BAA"/>
    <w:rsid w:val="0010680C"/>
    <w:rsid w:val="00107EFE"/>
    <w:rsid w:val="00136791"/>
    <w:rsid w:val="00152B0B"/>
    <w:rsid w:val="001766D6"/>
    <w:rsid w:val="00183101"/>
    <w:rsid w:val="00192419"/>
    <w:rsid w:val="001A716A"/>
    <w:rsid w:val="001C270D"/>
    <w:rsid w:val="001D0B5A"/>
    <w:rsid w:val="001D76C1"/>
    <w:rsid w:val="001E2320"/>
    <w:rsid w:val="00214E28"/>
    <w:rsid w:val="00263C49"/>
    <w:rsid w:val="002B6E0C"/>
    <w:rsid w:val="003101B6"/>
    <w:rsid w:val="00341987"/>
    <w:rsid w:val="00350E46"/>
    <w:rsid w:val="00352B81"/>
    <w:rsid w:val="00394757"/>
    <w:rsid w:val="003A0150"/>
    <w:rsid w:val="003E24DF"/>
    <w:rsid w:val="00402D05"/>
    <w:rsid w:val="0041428F"/>
    <w:rsid w:val="00454CA5"/>
    <w:rsid w:val="004A2B0D"/>
    <w:rsid w:val="00513437"/>
    <w:rsid w:val="005C2210"/>
    <w:rsid w:val="00615018"/>
    <w:rsid w:val="0062123A"/>
    <w:rsid w:val="00646E75"/>
    <w:rsid w:val="0066446E"/>
    <w:rsid w:val="006728C6"/>
    <w:rsid w:val="006C64AE"/>
    <w:rsid w:val="006F6F10"/>
    <w:rsid w:val="007110AB"/>
    <w:rsid w:val="007474E0"/>
    <w:rsid w:val="0076430C"/>
    <w:rsid w:val="00783E79"/>
    <w:rsid w:val="007B5AE8"/>
    <w:rsid w:val="007C184E"/>
    <w:rsid w:val="007F2EA3"/>
    <w:rsid w:val="007F5192"/>
    <w:rsid w:val="00832BA6"/>
    <w:rsid w:val="00893FAA"/>
    <w:rsid w:val="008A3E4D"/>
    <w:rsid w:val="008E776C"/>
    <w:rsid w:val="009B1643"/>
    <w:rsid w:val="009F6646"/>
    <w:rsid w:val="00A215DD"/>
    <w:rsid w:val="00A26FE7"/>
    <w:rsid w:val="00A66B18"/>
    <w:rsid w:val="00A6783B"/>
    <w:rsid w:val="00A96CF8"/>
    <w:rsid w:val="00AA089B"/>
    <w:rsid w:val="00AE1388"/>
    <w:rsid w:val="00AF3982"/>
    <w:rsid w:val="00B50294"/>
    <w:rsid w:val="00B505DF"/>
    <w:rsid w:val="00B57D6E"/>
    <w:rsid w:val="00BF522F"/>
    <w:rsid w:val="00C1682D"/>
    <w:rsid w:val="00C701F7"/>
    <w:rsid w:val="00C70786"/>
    <w:rsid w:val="00CB68F4"/>
    <w:rsid w:val="00D03760"/>
    <w:rsid w:val="00D10958"/>
    <w:rsid w:val="00D21E1B"/>
    <w:rsid w:val="00D40522"/>
    <w:rsid w:val="00D66593"/>
    <w:rsid w:val="00DA7C86"/>
    <w:rsid w:val="00DE6DA2"/>
    <w:rsid w:val="00DF09F1"/>
    <w:rsid w:val="00DF2D30"/>
    <w:rsid w:val="00E062F7"/>
    <w:rsid w:val="00E2760C"/>
    <w:rsid w:val="00E40744"/>
    <w:rsid w:val="00E44188"/>
    <w:rsid w:val="00E4786A"/>
    <w:rsid w:val="00E55D74"/>
    <w:rsid w:val="00E6540C"/>
    <w:rsid w:val="00E81E2A"/>
    <w:rsid w:val="00ED3B42"/>
    <w:rsid w:val="00ED7BBE"/>
    <w:rsid w:val="00EE0952"/>
    <w:rsid w:val="00EF3DC0"/>
    <w:rsid w:val="00FA1D89"/>
    <w:rsid w:val="00FE0F43"/>
    <w:rsid w:val="00FF5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0FB5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lang w:val="es-CO"/>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paragraph" w:styleId="Prrafodelista">
    <w:name w:val="List Paragraph"/>
    <w:basedOn w:val="Normal"/>
    <w:uiPriority w:val="34"/>
    <w:semiHidden/>
    <w:rsid w:val="006C64A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s-ES%7bC953BE69-A084-4882-8563-96514838E483%7d\%7b55C0ECBC-FC6E-4012-AB91-1E76A5940373%7dtf56348247.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176E5A5C-4D12-40F6-8485-D2538794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{55C0ECBC-FC6E-4012-AB91-1E76A5940373}tf56348247</Template>
  <TotalTime>0</TotalTime>
  <Pages>1</Pages>
  <Words>1462</Words>
  <Characters>8047</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2020-04-29T13:51:00Z</dcterms:created>
  <dcterms:modified xsi:type="dcterms:W3CDTF">2020-06-16T15:22:00Z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